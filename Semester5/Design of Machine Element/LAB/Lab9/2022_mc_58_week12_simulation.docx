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EA660C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73580"/>
                  <wp:effectExtent l="0" t="0" r="0" b="7620"/>
                  <wp:docPr id="172139915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9915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EA660C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spider</w:t>
                  </w:r>
                  <w:proofErr w:type="gramEnd"/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EA660C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December 6,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:rsidR="00B77317" w:rsidRPr="00CD1539" w:rsidRDefault="00EA660C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1st</w:t>
                  </w:r>
                </w:p>
                <w:p w:rsidR="00B77317" w:rsidRPr="006A441F" w:rsidRDefault="00EA660C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EA660C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EA660C" w:rsidRDefault="001041F1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4371956" w:history="1">
                        <w:r w:rsidR="00EA660C" w:rsidRPr="00E33DF1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A660C">
                          <w:rPr>
                            <w:noProof/>
                            <w:webHidden/>
                          </w:rPr>
                          <w:tab/>
                        </w:r>
                        <w:r w:rsidR="00EA660C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A660C">
                          <w:rPr>
                            <w:noProof/>
                            <w:webHidden/>
                          </w:rPr>
                          <w:instrText xml:space="preserve"> PAGEREF _Toc184371956 \h </w:instrText>
                        </w:r>
                        <w:r w:rsidR="00EA660C">
                          <w:rPr>
                            <w:noProof/>
                            <w:webHidden/>
                          </w:rPr>
                        </w:r>
                        <w:r w:rsidR="00EA660C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A660C">
                          <w:rPr>
                            <w:noProof/>
                            <w:webHidden/>
                          </w:rPr>
                          <w:t>1</w:t>
                        </w:r>
                        <w:r w:rsidR="00EA660C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57" w:history="1">
                        <w:r w:rsidRPr="00E33DF1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58" w:history="1">
                        <w:r w:rsidRPr="00E33DF1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59" w:history="1">
                        <w:r w:rsidRPr="00E33DF1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0" w:history="1">
                        <w:r w:rsidRPr="00E33DF1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1" w:history="1">
                        <w:r w:rsidRPr="00E33DF1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2" w:history="1">
                        <w:r w:rsidRPr="00E33DF1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3" w:history="1">
                        <w:r w:rsidRPr="00E33DF1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4" w:history="1">
                        <w:r w:rsidRPr="00E33DF1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5" w:history="1">
                        <w:r w:rsidRPr="00E33DF1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6" w:history="1">
                        <w:r w:rsidRPr="00E33DF1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7" w:history="1">
                        <w:r w:rsidRPr="00E33DF1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8" w:history="1">
                        <w:r w:rsidRPr="00E33DF1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69" w:history="1">
                        <w:r w:rsidRPr="00E33DF1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EA660C" w:rsidRDefault="00EA660C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84371970" w:history="1">
                        <w:r w:rsidRPr="00E33DF1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_Toc184371970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EA660C" w:rsidP="00C27B5D">
            <w:pPr>
              <w:pStyle w:val="Heading1"/>
            </w:pPr>
            <w:bookmarkStart w:id="0" w:name="_Toc184371956"/>
            <w:r>
              <w:t>Description</w:t>
            </w:r>
            <w:bookmarkEnd w:id="0"/>
          </w:p>
          <w:p w:rsidR="00F448BC" w:rsidRPr="00E65D6E" w:rsidRDefault="00EA660C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EA660C" w:rsidP="00343025">
            <w:pPr>
              <w:pStyle w:val="Heading1"/>
            </w:pPr>
            <w:bookmarkStart w:id="1" w:name="_Toc184371957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EA660C" w:rsidP="00FF408C">
            <w:pPr>
              <w:pStyle w:val="Heading1"/>
            </w:pPr>
            <w:bookmarkStart w:id="5" w:name="_Toc184371958"/>
            <w:r>
              <w:lastRenderedPageBreak/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4"/>
              <w:gridCol w:w="954"/>
              <w:gridCol w:w="1881"/>
              <w:gridCol w:w="5275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6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EA660C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739390"/>
                              <wp:effectExtent l="0" t="0" r="3810" b="3810"/>
                              <wp:docPr id="1238697942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38697942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393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EA660C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</w:t>
                  </w:r>
                </w:p>
                <w:p w:rsidR="00C16188" w:rsidRDefault="00EA660C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EA660C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A660C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6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8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EA660C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2D464D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:rsidR="00EA660C" w:rsidRPr="0044448A" w:rsidRDefault="00EA660C" w:rsidP="002D464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33525" cy="785495"/>
                        <wp:effectExtent l="0" t="0" r="9525" b="0"/>
                        <wp:docPr id="105668855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668855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525" cy="785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Pr="0044448A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Mass:0.107534 lb</w:t>
                  </w:r>
                </w:p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Volume:0.386563 in^3</w:t>
                  </w:r>
                </w:p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Density:0.27818 lb/in^3</w:t>
                  </w:r>
                </w:p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Weight:0.107461 lbf</w:t>
                  </w:r>
                </w:p>
                <w:p w:rsidR="00EA660C" w:rsidRPr="0044448A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C:\Users\Public\Documents\SOLIDWORKS\SOLIDWORKS 2024\samples\Simulation Examples\Educational Examples\hub.sldprt</w:t>
                  </w:r>
                </w:p>
                <w:p w:rsidR="00EA660C" w:rsidRPr="0044448A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Jan 18 05:12:10 2024</w:t>
                  </w:r>
                </w:p>
              </w:tc>
            </w:tr>
            <w:tr w:rsidR="00EA660C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2D464D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:rsidR="00EA660C" w:rsidRPr="0044448A" w:rsidRDefault="00EA660C" w:rsidP="002D464D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33525" cy="785495"/>
                        <wp:effectExtent l="0" t="0" r="9525" b="0"/>
                        <wp:docPr id="313195430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3195430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525" cy="785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Pr="0044448A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Mass:0.521137 lb</w:t>
                  </w:r>
                </w:p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Volume:1.87338 in^3</w:t>
                  </w:r>
                </w:p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Density:0.27818 lb/in^3</w:t>
                  </w:r>
                </w:p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Weight:0.520784 lbf</w:t>
                  </w:r>
                </w:p>
                <w:p w:rsidR="00EA660C" w:rsidRPr="0044448A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C:\Users\Public\Documents\SOLIDWORKS\SOLIDWORKS 2024\samples\Simulation Examples\Educational Examples\shaft.sldprt</w:t>
                  </w:r>
                </w:p>
                <w:p w:rsidR="00EA660C" w:rsidRPr="0044448A" w:rsidRDefault="00EA660C" w:rsidP="002D46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Jan 18 05:12:10 2024</w:t>
                  </w:r>
                </w:p>
              </w:tc>
            </w:tr>
            <w:tr w:rsidR="00C16188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EA660C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Fillet10</w:t>
                  </w:r>
                </w:p>
                <w:p w:rsidR="004B3022" w:rsidRPr="0044448A" w:rsidRDefault="00EA660C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33525" cy="785495"/>
                        <wp:effectExtent l="0" t="0" r="9525" b="0"/>
                        <wp:docPr id="37443822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43822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525" cy="785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Mass:1.06538 lb</w:t>
                  </w:r>
                </w:p>
                <w:p w:rsidR="00EA660C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Volume:3.82983 in^3</w:t>
                  </w:r>
                </w:p>
                <w:p w:rsidR="00EA660C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Density:0.27818 lb/in^3</w:t>
                  </w:r>
                </w:p>
                <w:p w:rsidR="00EA660C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Weight:1.06466 lbf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C:\Users\Public\Documents\SOLIDWORKS\SOLIDWORKS 2024\samples\Simulation Examples\Educational Examples\spider.SLDPRT</w:t>
                  </w:r>
                </w:p>
                <w:p w:rsidR="00C16188" w:rsidRPr="0044448A" w:rsidRDefault="00EA660C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 6 09:31:38 2024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:rsidTr="005E294F">
        <w:tc>
          <w:tcPr>
            <w:tcW w:w="11016" w:type="dxa"/>
          </w:tcPr>
          <w:p w:rsidR="00B35001" w:rsidRPr="00B35001" w:rsidRDefault="00EA660C" w:rsidP="00B35001">
            <w:pPr>
              <w:pStyle w:val="Heading1"/>
            </w:pPr>
            <w:bookmarkStart w:id="6" w:name="_Toc18437195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12"/>
              <w:gridCol w:w="5626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A660C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1st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77 Fahrenheit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(C:\Users\Public\Documents\SOLIDWORKS\SOLIDWORKS 2024\samples\Simulation Examples\Educational Examples\</w:t>
                  </w:r>
                  <w:proofErr w:type="spellStart"/>
                  <w:r>
                    <w:t>SimulationTemp</w:t>
                  </w:r>
                  <w:proofErr w:type="spellEnd"/>
                  <w:r>
                    <w:t>)</w:t>
                  </w:r>
                </w:p>
              </w:tc>
            </w:tr>
          </w:tbl>
          <w:p w:rsidR="005E294F" w:rsidRDefault="005E294F" w:rsidP="00A96F2C"/>
        </w:tc>
      </w:tr>
      <w:bookmarkEnd w:id="2"/>
      <w:bookmarkEnd w:id="3"/>
      <w:bookmarkEnd w:id="4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:rsidTr="00E80CD9">
        <w:tc>
          <w:tcPr>
            <w:tcW w:w="11016" w:type="dxa"/>
          </w:tcPr>
          <w:p w:rsidR="00F33129" w:rsidRPr="00B35001" w:rsidRDefault="00EA660C" w:rsidP="000A7C6B">
            <w:pPr>
              <w:pStyle w:val="Heading1"/>
            </w:pPr>
            <w:bookmarkStart w:id="7" w:name="_Toc18437196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88"/>
              <w:gridCol w:w="5250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A660C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English (IPS)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Fahrenheit</w:t>
                  </w:r>
                </w:p>
              </w:tc>
            </w:tr>
            <w:tr w:rsidR="00EA660C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Hertz</w:t>
                  </w:r>
                </w:p>
              </w:tc>
            </w:tr>
            <w:tr w:rsidR="00EA660C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psi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EA660C" w:rsidP="000A7C6B">
            <w:pPr>
              <w:pStyle w:val="Heading1"/>
            </w:pPr>
            <w:bookmarkStart w:id="8" w:name="_Toc184371961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30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A660C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A660C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EA660C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EA660C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975360"/>
                        <wp:effectExtent l="0" t="0" r="635" b="0"/>
                        <wp:docPr id="1688697113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8697113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75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Alloy Steel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89,984.6 psi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104,982 psi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3.04579e+07 psi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0.27818 </w:t>
                        </w:r>
                        <w:proofErr w:type="spellStart"/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lb</w:t>
                        </w:r>
                        <w:proofErr w:type="spellEnd"/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/in^3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1.1458e+07 psi</w:t>
                        </w:r>
                      </w:p>
                    </w:tc>
                  </w:tr>
                  <w:tr w:rsidR="00EA660C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A660C" w:rsidRDefault="00EA660C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7.22222e-06 /Fahrenheit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A660C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hub-1),</w:t>
                  </w:r>
                </w:p>
                <w:p w:rsidR="00EA660C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shaft-1),</w:t>
                  </w:r>
                </w:p>
                <w:p w:rsidR="00E80CD9" w:rsidRPr="00577134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1(Fillet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10)(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spider-1)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EA660C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proofErr w:type="gram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proofErr w:type="gram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:rsidR="00E80CD9" w:rsidRDefault="00E80CD9" w:rsidP="000A7C6B"/>
        </w:tc>
      </w:tr>
      <w:bookmarkEnd w:id="9"/>
      <w:bookmarkEnd w:id="10"/>
      <w:bookmarkEnd w:id="11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EA660C" w:rsidP="000A7C6B">
            <w:pPr>
              <w:pStyle w:val="Heading1"/>
              <w:rPr>
                <w:b w:val="0"/>
                <w:bCs w:val="0"/>
              </w:rPr>
            </w:pPr>
            <w:bookmarkStart w:id="12" w:name="_Toc18437196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790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76"/>
              <w:gridCol w:w="3765"/>
              <w:gridCol w:w="5249"/>
            </w:tblGrid>
            <w:tr w:rsidR="00EA660C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A660C" w:rsidRPr="004E282D" w:rsidRDefault="00EA660C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298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A660C" w:rsidRPr="004E282D" w:rsidRDefault="00EA6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0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EA660C" w:rsidRPr="004E282D" w:rsidRDefault="00EA6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A660C" w:rsidTr="00034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EA660C" w:rsidRPr="00AD5FBA" w:rsidRDefault="00EA660C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2981" w:type="dxa"/>
                  <w:tcBorders>
                    <w:top w:val="single" w:sz="18" w:space="0" w:color="76923C" w:themeColor="accent3" w:themeShade="BF"/>
                  </w:tcBorders>
                </w:tcPr>
                <w:p w:rsidR="00EA660C" w:rsidRPr="006208CB" w:rsidRDefault="00EA660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46885" cy="894715"/>
                        <wp:effectExtent l="0" t="0" r="5715" b="635"/>
                        <wp:docPr id="48216989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169895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6885" cy="894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00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727"/>
                    <w:gridCol w:w="2292"/>
                  </w:tblGrid>
                  <w:tr w:rsidR="00EA6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A660C" w:rsidRPr="00BE6656" w:rsidRDefault="00EA660C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A660C" w:rsidRPr="00154A1A" w:rsidRDefault="00EA6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3 face(s)</w:t>
                        </w:r>
                      </w:p>
                    </w:tc>
                  </w:tr>
                  <w:tr w:rsidR="00EA6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A660C" w:rsidRDefault="00EA660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A660C" w:rsidRDefault="00EA6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EA660C" w:rsidRPr="004C6DEB" w:rsidRDefault="00EA660C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EA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90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EA660C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-317.214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355.817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150.94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500.013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EA660C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Moment(lbf.in)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EA660C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172"/>
              <w:gridCol w:w="5990"/>
            </w:tblGrid>
            <w:tr w:rsidR="00EA660C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A660C" w:rsidRPr="004E282D" w:rsidRDefault="00EA660C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172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A660C" w:rsidRPr="004E282D" w:rsidRDefault="00EA6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90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EA660C" w:rsidRPr="004E282D" w:rsidRDefault="00EA660C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A660C" w:rsidTr="001327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EA660C" w:rsidRPr="00F42DD1" w:rsidRDefault="00EA660C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</w:tcBorders>
                </w:tcPr>
                <w:p w:rsidR="00EA660C" w:rsidRPr="006208CB" w:rsidRDefault="00EA660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868170" cy="956945"/>
                        <wp:effectExtent l="0" t="0" r="0" b="0"/>
                        <wp:docPr id="1327676580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767658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956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EA6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EA660C" w:rsidRPr="00BE6656" w:rsidRDefault="00EA660C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EA660C" w:rsidRPr="00B77EA3" w:rsidRDefault="00EA6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A6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A660C" w:rsidRDefault="00EA660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A660C" w:rsidRDefault="00EA6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EA660C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A660C" w:rsidRDefault="00EA660C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A660C" w:rsidRDefault="00EA660C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 xml:space="preserve">500 </w:t>
                        </w:r>
                        <w:proofErr w:type="spellStart"/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</w:tc>
                  </w:tr>
                </w:tbl>
                <w:p w:rsidR="00EA660C" w:rsidRDefault="00EA660C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84371963"/>
            <w:r w:rsidR="00EA660C">
              <w:t>Connector Definitions</w:t>
            </w:r>
            <w:bookmarkEnd w:id="13"/>
          </w:p>
          <w:p w:rsidR="00132707" w:rsidRDefault="00EA660C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D72EE8" w:rsidRDefault="00D72EE8" w:rsidP="00D72EE8"/>
          <w:p w:rsidR="00D72EE8" w:rsidRPr="009C0A33" w:rsidRDefault="00D72EE8" w:rsidP="00D72EE8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EA660C" w:rsidP="00EA660C">
            <w:pPr>
              <w:pStyle w:val="Heading1"/>
            </w:pPr>
            <w:bookmarkStart w:id="14" w:name="_Toc184371964"/>
            <w:r>
              <w:t>Interaction Information</w:t>
            </w:r>
            <w:bookmarkEnd w:id="14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0"/>
              <w:gridCol w:w="3786"/>
              <w:gridCol w:w="4048"/>
            </w:tblGrid>
            <w:tr w:rsidR="002B4DE8" w:rsidTr="00EA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2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EA660C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3783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EA660C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49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EA660C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:rsidTr="00EA66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EA660C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378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EA660C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65045" cy="1160145"/>
                        <wp:effectExtent l="0" t="0" r="1905" b="1905"/>
                        <wp:docPr id="1574260551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426055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5045" cy="1160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49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82"/>
                    <w:gridCol w:w="1750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EA660C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EA660C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EA660C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A660C" w:rsidRDefault="00EA660C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A660C" w:rsidRDefault="00EA660C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EA660C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EA660C" w:rsidRDefault="00EA660C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EA660C" w:rsidRDefault="00EA660C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EA660C" w:rsidP="000A7C6B">
            <w:pPr>
              <w:pStyle w:val="Heading1"/>
            </w:pPr>
            <w:bookmarkStart w:id="15" w:name="_Toc184371965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77"/>
              <w:gridCol w:w="5377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A660C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0.091335 in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0.00456675 in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roofErr w:type="spellStart"/>
                  <w:r>
                    <w:t>Remesh</w:t>
                  </w:r>
                  <w:proofErr w:type="spellEnd"/>
                  <w:r>
                    <w:t xml:space="preserve"> failed parts independently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 xml:space="preserve">Reuse mesh for identical parts in an assembly (Blended curvature-based </w:t>
                  </w:r>
                  <w:proofErr w:type="spellStart"/>
                  <w:r>
                    <w:t>mesher</w:t>
                  </w:r>
                  <w:proofErr w:type="spellEnd"/>
                  <w:r>
                    <w:t xml:space="preserve"> only)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EA660C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A660C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89007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56304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4.5933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99.8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A660C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>Time to complete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EA660C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EA660C" w:rsidRDefault="00EA660C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MECHATRONICS</w:t>
                  </w:r>
                </w:p>
              </w:tc>
            </w:tr>
          </w:tbl>
          <w:p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:rsidR="00A61A59" w:rsidRPr="00690657" w:rsidRDefault="00EA660C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2689"/>
              <w:gridCol w:w="2688"/>
              <w:gridCol w:w="2688"/>
            </w:tblGrid>
            <w:tr w:rsidR="00A61A59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EA660C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EA660C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EA660C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:rsidR="00A61A59" w:rsidRDefault="00EA660C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EA660C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EA660C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EA660C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Pr="004D2956" w:rsidRDefault="00EA660C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A61A59" w:rsidRDefault="00EA660C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691630" cy="3427095"/>
                        <wp:effectExtent l="0" t="0" r="0" b="1905"/>
                        <wp:docPr id="1512488938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248893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3427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61A59" w:rsidRPr="004D2956" w:rsidRDefault="00EA660C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spider-1st-Quality-Quality1</w:t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EA660C" w:rsidP="000A7C6B">
            <w:pPr>
              <w:pStyle w:val="Heading1"/>
            </w:pPr>
            <w:bookmarkStart w:id="16" w:name="_Toc184371966"/>
            <w:r>
              <w:t>Sensor Details</w:t>
            </w:r>
            <w:bookmarkEnd w:id="16"/>
          </w:p>
          <w:p w:rsidR="002C53F9" w:rsidRPr="00F077CB" w:rsidRDefault="00EA660C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EA660C" w:rsidP="000A7C6B">
            <w:pPr>
              <w:pStyle w:val="Heading1"/>
            </w:pPr>
            <w:bookmarkStart w:id="17" w:name="_Toc184371967"/>
            <w:r>
              <w:lastRenderedPageBreak/>
              <w:t>Resultant Forces</w:t>
            </w:r>
            <w:bookmarkEnd w:id="17"/>
          </w:p>
          <w:p w:rsidR="005F5B79" w:rsidRPr="000B04D4" w:rsidRDefault="00EA660C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A660C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lbf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-317.214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355.817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150.94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500.013</w:t>
                  </w:r>
                </w:p>
              </w:tc>
            </w:tr>
          </w:tbl>
          <w:p w:rsidR="005F5B79" w:rsidRPr="000B04D4" w:rsidRDefault="00EA660C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A660C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EA660C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lbf.in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EA660C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EA660C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A660C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A660C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lbf</w:t>
                  </w:r>
                  <w:proofErr w:type="spellEnd"/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0.009402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0.167887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-0.151392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0.226261</w:t>
                  </w:r>
                </w:p>
              </w:tc>
            </w:tr>
          </w:tbl>
          <w:p w:rsidR="00C6072D" w:rsidRPr="000B04D4" w:rsidRDefault="00EA660C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A660C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EA660C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lbf.in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EA660C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8.85075e-33</w:t>
                  </w:r>
                </w:p>
              </w:tc>
            </w:tr>
          </w:tbl>
          <w:p w:rsidR="005F5B79" w:rsidRDefault="005F5B79" w:rsidP="000A7C6B"/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EA660C" w:rsidRDefault="00EA660C" w:rsidP="00EA660C">
            <w:pPr>
              <w:pStyle w:val="Heading1"/>
            </w:pPr>
            <w:bookmarkStart w:id="21" w:name="_Toc184371968"/>
            <w:r>
              <w:t>Beams</w:t>
            </w:r>
            <w:bookmarkEnd w:id="21"/>
          </w:p>
          <w:p w:rsidR="00EC2432" w:rsidRDefault="00EA660C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A660C" w:rsidP="000A7C6B">
            <w:pPr>
              <w:pStyle w:val="Heading1"/>
            </w:pPr>
            <w:bookmarkStart w:id="22" w:name="_Toc184371969"/>
            <w:bookmarkStart w:id="23" w:name="_Toc243733152"/>
            <w:bookmarkStart w:id="24" w:name="_Toc245020120"/>
            <w:bookmarkStart w:id="25" w:name="_Toc245020152"/>
            <w:r>
              <w:lastRenderedPageBreak/>
              <w:t>Study Results</w:t>
            </w:r>
            <w:bookmarkEnd w:id="22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6"/>
              <w:gridCol w:w="3064"/>
              <w:gridCol w:w="2334"/>
              <w:gridCol w:w="2664"/>
            </w:tblGrid>
            <w:tr w:rsidR="00EA660C" w:rsidTr="002D4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A660C" w:rsidTr="002D4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2.439e-02psi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21941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1.528e+04psi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73930</w:t>
                  </w:r>
                </w:p>
              </w:tc>
            </w:tr>
            <w:tr w:rsidR="00EA660C" w:rsidTr="002D46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EA6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512185"/>
                        <wp:effectExtent l="0" t="0" r="0" b="0"/>
                        <wp:docPr id="590530759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530759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660C" w:rsidRPr="004D2956" w:rsidRDefault="00EA660C" w:rsidP="00EA6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spider-1st-Stress-Stress1</w:t>
                  </w:r>
                </w:p>
              </w:tc>
            </w:tr>
          </w:tbl>
          <w:p w:rsidR="00EA660C" w:rsidRDefault="00EA6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3268"/>
              <w:gridCol w:w="2416"/>
              <w:gridCol w:w="2126"/>
            </w:tblGrid>
            <w:tr w:rsidR="00EA660C" w:rsidTr="002D4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A660C" w:rsidTr="002D4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0.000e+00in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31243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1.402e-03in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7918</w:t>
                  </w:r>
                </w:p>
              </w:tc>
            </w:tr>
            <w:tr w:rsidR="00EA660C" w:rsidTr="002D46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EA6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512185"/>
                        <wp:effectExtent l="0" t="0" r="0" b="0"/>
                        <wp:docPr id="1784804763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4804763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660C" w:rsidRPr="004D2956" w:rsidRDefault="00EA660C" w:rsidP="00EA6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spider-1st-Displacement-Displacement1</w:t>
                  </w:r>
                </w:p>
              </w:tc>
            </w:tr>
          </w:tbl>
          <w:p w:rsidR="00EA660C" w:rsidRDefault="00EA6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EA660C" w:rsidTr="002D4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A660C" w:rsidTr="002D4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3.066e-10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7218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3.635e-04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32538</w:t>
                  </w:r>
                </w:p>
              </w:tc>
            </w:tr>
            <w:tr w:rsidR="00EA660C" w:rsidTr="002D46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EA6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512185"/>
                        <wp:effectExtent l="0" t="0" r="0" b="0"/>
                        <wp:docPr id="1043833287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3833287" name="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660C" w:rsidRPr="004D2956" w:rsidRDefault="00EA660C" w:rsidP="00EA6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spider-1st-Strain-Strain1</w:t>
                  </w:r>
                </w:p>
              </w:tc>
            </w:tr>
          </w:tbl>
          <w:p w:rsidR="00EA660C" w:rsidRDefault="00EA6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9"/>
              <w:gridCol w:w="3058"/>
              <w:gridCol w:w="2502"/>
              <w:gridCol w:w="2479"/>
            </w:tblGrid>
            <w:tr w:rsidR="00EA660C" w:rsidTr="002D4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A660C" w:rsidTr="002D4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5.891e+00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73930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3.690e+06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21941</w:t>
                  </w:r>
                </w:p>
              </w:tc>
            </w:tr>
            <w:tr w:rsidR="00EA660C" w:rsidTr="002D46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EA6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8000" cy="3512185"/>
                        <wp:effectExtent l="0" t="0" r="0" b="0"/>
                        <wp:docPr id="45095359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953594" name="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660C" w:rsidRPr="004D2956" w:rsidRDefault="00EA660C" w:rsidP="00EA6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spider-1st-Factor of Safety-Factor of Safety1</w:t>
                  </w:r>
                </w:p>
              </w:tc>
            </w:tr>
          </w:tbl>
          <w:p w:rsidR="00EA660C" w:rsidRDefault="00EA660C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9"/>
              <w:gridCol w:w="3058"/>
              <w:gridCol w:w="2502"/>
              <w:gridCol w:w="2479"/>
            </w:tblGrid>
            <w:tr w:rsidR="00EA660C" w:rsidTr="002D46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A660C" w:rsidRDefault="00EA660C" w:rsidP="00EA660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A660C" w:rsidTr="002D46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Max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5.891e+00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73930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A660C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3.690e+06</w:t>
                  </w:r>
                </w:p>
                <w:p w:rsidR="00EA660C" w:rsidRPr="004D2956" w:rsidRDefault="00EA660C" w:rsidP="00EA66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21941</w:t>
                  </w:r>
                </w:p>
              </w:tc>
            </w:tr>
            <w:tr w:rsidR="00EA660C" w:rsidTr="002D46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A660C" w:rsidRDefault="00EA660C" w:rsidP="00EA660C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6858000" cy="3512185"/>
                        <wp:effectExtent l="0" t="0" r="0" b="0"/>
                        <wp:docPr id="319074293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9074293" name="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660C" w:rsidRPr="004D2956" w:rsidRDefault="00EA660C" w:rsidP="00EA660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spider-1st-Factor of Safety-Factor of Safety2</w:t>
                  </w:r>
                </w:p>
              </w:tc>
            </w:tr>
          </w:tbl>
          <w:p w:rsidR="00EA660C" w:rsidRPr="000B04D4" w:rsidRDefault="00EA660C" w:rsidP="000A7C6B"/>
          <w:bookmarkEnd w:id="23"/>
          <w:bookmarkEnd w:id="24"/>
          <w:bookmarkEnd w:id="25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EA660C" w:rsidP="00EA660C">
            <w:pPr>
              <w:pStyle w:val="Heading1"/>
            </w:pPr>
            <w:bookmarkStart w:id="26" w:name="_Toc184371970"/>
            <w:r>
              <w:t>Conclusion</w:t>
            </w:r>
            <w:bookmarkEnd w:id="26"/>
          </w:p>
        </w:tc>
      </w:tr>
    </w:tbl>
    <w:p w:rsidR="00AC3438" w:rsidRPr="00AC3438" w:rsidRDefault="00AC3438" w:rsidP="00FE0924"/>
    <w:sectPr w:rsidR="00AC3438" w:rsidRPr="00AC3438" w:rsidSect="00EA660C">
      <w:footerReference w:type="default" r:id="rId22"/>
      <w:footerReference w:type="firs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4145" w:rsidRDefault="00DF4145" w:rsidP="00F25CD7">
      <w:pPr>
        <w:spacing w:after="0" w:line="240" w:lineRule="auto"/>
      </w:pPr>
      <w:r>
        <w:separator/>
      </w:r>
    </w:p>
  </w:endnote>
  <w:endnote w:type="continuationSeparator" w:id="0">
    <w:p w:rsidR="00DF4145" w:rsidRDefault="00DF414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:rsidTr="003E1AE9">
      <w:tc>
        <w:tcPr>
          <w:tcW w:w="867" w:type="pct"/>
        </w:tcPr>
        <w:p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FD315C" w:rsidRDefault="00EA660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FD315C" w:rsidRDefault="00EA660C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spider</w:t>
          </w:r>
        </w:p>
      </w:tc>
      <w:tc>
        <w:tcPr>
          <w:tcW w:w="0" w:type="auto"/>
          <w:vAlign w:val="bottom"/>
        </w:tcPr>
        <w:p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:rsidTr="00BF0BC4">
      <w:tc>
        <w:tcPr>
          <w:tcW w:w="1908" w:type="dxa"/>
        </w:tcPr>
        <w:p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FD315C" w:rsidRDefault="00EA660C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FD315C" w:rsidRDefault="00EA660C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spider</w:t>
          </w:r>
        </w:p>
      </w:tc>
      <w:tc>
        <w:tcPr>
          <w:tcW w:w="360" w:type="dxa"/>
          <w:vAlign w:val="bottom"/>
        </w:tcPr>
        <w:p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4145" w:rsidRDefault="00DF4145" w:rsidP="00F25CD7">
      <w:pPr>
        <w:spacing w:after="0" w:line="240" w:lineRule="auto"/>
      </w:pPr>
      <w:r>
        <w:separator/>
      </w:r>
    </w:p>
  </w:footnote>
  <w:footnote w:type="continuationSeparator" w:id="0">
    <w:p w:rsidR="00DF4145" w:rsidRDefault="00DF414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0C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1F1709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176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24075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4145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660C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4209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FD61B-0A67-454A-B254-E8BA90CB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13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Haseeb Ul hassan</dc:creator>
  <cp:lastModifiedBy>Haseeb Ul hassan</cp:lastModifiedBy>
  <cp:revision>2</cp:revision>
  <dcterms:created xsi:type="dcterms:W3CDTF">2024-12-06T05:06:00Z</dcterms:created>
  <dcterms:modified xsi:type="dcterms:W3CDTF">2024-12-06T05:06:00Z</dcterms:modified>
</cp:coreProperties>
</file>